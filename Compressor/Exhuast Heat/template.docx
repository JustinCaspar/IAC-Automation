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13A826C5" w:rsidR="0001321F" w:rsidRPr="00614659" w:rsidRDefault="007C598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t>Recommendation</w:t>
      </w:r>
      <w:r w:rsidR="00537620" w:rsidRPr="00614659">
        <w:rPr>
          <w:b/>
          <w:bCs/>
          <w:szCs w:val="22"/>
        </w:rPr>
        <w:t xml:space="preserve"> </w:t>
      </w:r>
      <w:r w:rsidR="001827F8">
        <w:rPr>
          <w:b/>
          <w:bCs/>
          <w:szCs w:val="22"/>
        </w:rPr>
        <w:t>${REC}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r>
        <w:t>w</w:t>
      </w:r>
      <w:r w:rsidR="00FB6F0B" w:rsidRPr="00A63432">
        <w:t>here</w:t>
      </w:r>
      <w:r>
        <w:t>,</w:t>
      </w:r>
    </w:p>
    <w:p w14:paraId="71E771A5" w14:textId="794FF603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E7566D">
        <w:t xml:space="preserve">; </w:t>
      </w:r>
      <w:r w:rsidR="00B04018">
        <w:t>${HP}</w:t>
      </w:r>
      <w:r w:rsidR="00F778C8" w:rsidRPr="00A63432">
        <w:t xml:space="preserve"> HP</w:t>
      </w:r>
    </w:p>
    <w:p w14:paraId="712E9AEC" w14:textId="798A33E9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 xml:space="preserve">raction; </w:t>
      </w:r>
      <w:r w:rsidR="00B04018">
        <w:t>${FR}</w:t>
      </w:r>
      <w:r w:rsidR="00843756">
        <w:t>%</w:t>
      </w:r>
    </w:p>
    <w:p w14:paraId="56FFC2CC" w14:textId="1957AA90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heat;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4B2A7376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 xml:space="preserve">= Conversion factor from HP to MMBtu/hr; </w:t>
      </w:r>
      <w:r w:rsidR="00843756">
        <w:t>0.002544</w:t>
      </w:r>
      <w:r w:rsidR="00205F67">
        <w:t xml:space="preserve"> </w:t>
      </w:r>
      <w:r w:rsidR="00073760" w:rsidRPr="00A63432">
        <w:t>MMBtu/hr/HP</w:t>
      </w:r>
    </w:p>
    <w:p w14:paraId="6B3C4573" w14:textId="6AB5EA9D" w:rsidR="00073760" w:rsidRDefault="00C2111B" w:rsidP="007B4E5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E17BB" w:rsidRPr="00A63432">
        <w:t xml:space="preserve">; estimated </w:t>
      </w:r>
      <w:r w:rsidR="00B04018" w:rsidRPr="00B04018">
        <w:t>${EHR}</w:t>
      </w:r>
      <w:r w:rsidR="00433811" w:rsidRPr="00B04018">
        <w:t>%</w:t>
      </w:r>
    </w:p>
    <w:p w14:paraId="4E894A6D" w14:textId="4DE1824A" w:rsidR="00197C71" w:rsidRPr="00A63432" w:rsidRDefault="00197C71" w:rsidP="00197C71">
      <w:pPr>
        <w:pStyle w:val="BodyTextIndent"/>
        <w:spacing w:line="360" w:lineRule="auto"/>
        <w:ind w:firstLine="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>
        <w:t xml:space="preserve">; </w:t>
      </w:r>
      <w:r w:rsidR="00D87A5B">
        <w:t>${OH}</w:t>
      </w:r>
      <w:r w:rsidRPr="00A63432">
        <w:t xml:space="preserve"> h</w:t>
      </w:r>
      <w:r w:rsidR="003F79AF">
        <w:t>ou</w:t>
      </w:r>
      <w:r w:rsidRPr="00A63432">
        <w:t>r</w:t>
      </w:r>
      <w:r w:rsidR="003F79AF">
        <w:t>s</w:t>
      </w:r>
      <w:r w:rsidRPr="00A63432">
        <w:t>/yr (</w:t>
      </w:r>
      <w:r w:rsidR="00B04018">
        <w:t>${HR}</w:t>
      </w:r>
      <w:r>
        <w:t xml:space="preserve"> hours/day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days/week </w:t>
      </w:r>
      <w:r w:rsidRPr="00A63432">
        <w:t>×</w:t>
      </w:r>
      <w:r>
        <w:t xml:space="preserve"> </w:t>
      </w:r>
      <w:r w:rsidR="00B04018">
        <w:t>${WK}</w:t>
      </w:r>
      <w:r>
        <w:t xml:space="preserve"> weeks/year</w:t>
      </w:r>
      <w:r w:rsidRPr="00A63432">
        <w:t>)</w:t>
      </w:r>
    </w:p>
    <w:p w14:paraId="02414BB6" w14:textId="702FB26B" w:rsidR="00FB6F0B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C332A2"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MMBtu/hr/HP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D87A5B">
        <w:t>${OH}</w:t>
      </w:r>
      <w:r w:rsidR="00197C71">
        <w:t xml:space="preserve"> </w:t>
      </w:r>
      <w:r w:rsidR="00197C71" w:rsidRPr="00A63432">
        <w:t>hrs/yr</w:t>
      </w:r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MMBtu/yr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129ECB80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</w:t>
      </w:r>
      <w:r w:rsidR="001827F8">
        <w:rPr>
          <w:b/>
        </w:rPr>
        <w:t>recommendation</w:t>
      </w:r>
      <w:r w:rsidR="00CC39F9" w:rsidRPr="00A63432">
        <w:rPr>
          <w:b/>
        </w:rPr>
        <w:t xml:space="preserve">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3227BA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1445A" w14:textId="77777777" w:rsidR="003227BA" w:rsidRDefault="003227BA" w:rsidP="00205A52">
      <w:r>
        <w:separator/>
      </w:r>
    </w:p>
  </w:endnote>
  <w:endnote w:type="continuationSeparator" w:id="0">
    <w:p w14:paraId="549F842E" w14:textId="77777777" w:rsidR="003227BA" w:rsidRDefault="003227BA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045A" w14:textId="77777777" w:rsidR="003227BA" w:rsidRDefault="003227BA" w:rsidP="00205A52">
      <w:r>
        <w:separator/>
      </w:r>
    </w:p>
  </w:footnote>
  <w:footnote w:type="continuationSeparator" w:id="0">
    <w:p w14:paraId="19F2C6C5" w14:textId="77777777" w:rsidR="003227BA" w:rsidRDefault="003227BA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5B77"/>
    <w:rsid w:val="001347EB"/>
    <w:rsid w:val="00150697"/>
    <w:rsid w:val="001827F8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27BA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7C598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90A96"/>
    <w:rsid w:val="00BC2CDD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Compressor Exhaust to Heat During Winter Months (Alternate).dotx</Template>
  <TotalTime>310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Caspar</cp:lastModifiedBy>
  <cp:revision>76</cp:revision>
  <dcterms:created xsi:type="dcterms:W3CDTF">2022-05-09T19:20:00Z</dcterms:created>
  <dcterms:modified xsi:type="dcterms:W3CDTF">2024-02-05T18:51:00Z</dcterms:modified>
</cp:coreProperties>
</file>